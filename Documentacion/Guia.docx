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EA69C" w14:textId="4B0A755B" w:rsidR="00641DC7" w:rsidRDefault="00641DC7" w:rsidP="00FC6B3B">
      <w:pPr>
        <w:jc w:val="both"/>
        <w:rPr>
          <w:lang w:val="es-US"/>
        </w:rPr>
      </w:pPr>
    </w:p>
    <w:p w14:paraId="1C0A0CD1" w14:textId="77777777" w:rsidR="002535FF" w:rsidRPr="002535FF" w:rsidRDefault="002535FF" w:rsidP="00FC6B3B">
      <w:pPr>
        <w:jc w:val="both"/>
        <w:rPr>
          <w:sz w:val="24"/>
          <w:szCs w:val="32"/>
          <w:lang w:val="es-US"/>
        </w:rPr>
      </w:pPr>
      <w:r w:rsidRPr="002535FF">
        <w:rPr>
          <w:b/>
          <w:bCs w:val="0"/>
          <w:sz w:val="24"/>
          <w:szCs w:val="32"/>
          <w:lang w:val="es-US"/>
        </w:rPr>
        <w:t>Concepto</w:t>
      </w:r>
      <w:r w:rsidRPr="002535FF">
        <w:rPr>
          <w:sz w:val="24"/>
          <w:szCs w:val="32"/>
          <w:lang w:val="es-US"/>
        </w:rPr>
        <w:t xml:space="preserve"> de e-</w:t>
      </w:r>
      <w:proofErr w:type="spellStart"/>
      <w:r w:rsidRPr="002535FF">
        <w:rPr>
          <w:sz w:val="24"/>
          <w:szCs w:val="32"/>
          <w:lang w:val="es-US"/>
        </w:rPr>
        <w:t>commerce</w:t>
      </w:r>
      <w:proofErr w:type="spellEnd"/>
      <w:r w:rsidRPr="002535FF">
        <w:rPr>
          <w:sz w:val="24"/>
          <w:szCs w:val="32"/>
          <w:lang w:val="es-US"/>
        </w:rPr>
        <w:t>: qué es</w:t>
      </w:r>
    </w:p>
    <w:p w14:paraId="489A7CC0" w14:textId="77777777" w:rsidR="002535FF" w:rsidRPr="002535FF" w:rsidRDefault="002535FF" w:rsidP="00FC6B3B">
      <w:pPr>
        <w:jc w:val="both"/>
        <w:rPr>
          <w:lang w:val="es-US"/>
        </w:rPr>
      </w:pPr>
    </w:p>
    <w:p w14:paraId="3A320BD6" w14:textId="5FB6A56E" w:rsidR="002535FF" w:rsidRPr="002535FF" w:rsidRDefault="002535FF" w:rsidP="00FC6B3B">
      <w:pPr>
        <w:jc w:val="both"/>
        <w:rPr>
          <w:lang w:val="es-US"/>
        </w:rPr>
      </w:pPr>
      <w:r w:rsidRPr="002535FF">
        <w:rPr>
          <w:lang w:val="es-US"/>
        </w:rPr>
        <w:t>El e-</w:t>
      </w:r>
      <w:proofErr w:type="spellStart"/>
      <w:r w:rsidRPr="002535FF">
        <w:rPr>
          <w:lang w:val="es-US"/>
        </w:rPr>
        <w:t>commerce</w:t>
      </w:r>
      <w:proofErr w:type="spellEnd"/>
      <w:r w:rsidRPr="002535FF">
        <w:rPr>
          <w:lang w:val="es-US"/>
        </w:rPr>
        <w:t xml:space="preserve"> o comercio electrónico, según la definición de Wikipedia es…</w:t>
      </w:r>
    </w:p>
    <w:p w14:paraId="59AD9F24" w14:textId="38091CA2" w:rsidR="00641DC7" w:rsidRDefault="002535FF" w:rsidP="00FC6B3B">
      <w:pPr>
        <w:jc w:val="both"/>
        <w:rPr>
          <w:lang w:val="es-US"/>
        </w:rPr>
      </w:pPr>
      <w:r w:rsidRPr="002535FF">
        <w:rPr>
          <w:lang w:val="es-US"/>
        </w:rPr>
        <w:t xml:space="preserve">    Un sistema de compra y venta de productos y servicios que utiliza Internet como medio principal de intercambio</w:t>
      </w:r>
      <w:r>
        <w:rPr>
          <w:lang w:val="es-US"/>
        </w:rPr>
        <w:t>, e</w:t>
      </w:r>
      <w:r w:rsidRPr="002535FF">
        <w:rPr>
          <w:lang w:val="es-US"/>
        </w:rPr>
        <w:t>n otras palabras, se trata de un comercio que gestiona los cobros y pagos a través de medios electrónicos.</w:t>
      </w:r>
    </w:p>
    <w:p w14:paraId="07C5E720" w14:textId="3F88F2B3" w:rsidR="00FC6B3B" w:rsidRPr="00FC6B3B" w:rsidRDefault="00FC6B3B" w:rsidP="00FC6B3B">
      <w:pPr>
        <w:jc w:val="both"/>
        <w:rPr>
          <w:sz w:val="24"/>
          <w:szCs w:val="32"/>
        </w:rPr>
      </w:pPr>
      <w:r w:rsidRPr="00FC6B3B">
        <w:rPr>
          <w:b/>
          <w:bCs w:val="0"/>
          <w:sz w:val="24"/>
          <w:szCs w:val="32"/>
        </w:rPr>
        <w:t>Formas</w:t>
      </w:r>
      <w:r w:rsidRPr="00FC6B3B">
        <w:rPr>
          <w:sz w:val="24"/>
          <w:szCs w:val="32"/>
        </w:rPr>
        <w:t xml:space="preserve"> de comercio electrónico</w:t>
      </w:r>
    </w:p>
    <w:p w14:paraId="4E40641B" w14:textId="77777777" w:rsidR="00FC6B3B" w:rsidRDefault="00FC6B3B" w:rsidP="00FC6B3B">
      <w:pPr>
        <w:jc w:val="both"/>
      </w:pPr>
      <w:r>
        <w:t>El mundo del e-</w:t>
      </w:r>
      <w:proofErr w:type="spellStart"/>
      <w:r>
        <w:t>commerce</w:t>
      </w:r>
      <w:proofErr w:type="spellEnd"/>
      <w:r>
        <w:t xml:space="preserve"> es muy amplio y se pueden encontrar muchos tipos distintos de modelos.</w:t>
      </w:r>
    </w:p>
    <w:p w14:paraId="0A21F60A" w14:textId="670205FA" w:rsidR="00FC6B3B" w:rsidRDefault="00FC6B3B" w:rsidP="00FC6B3B">
      <w:pPr>
        <w:jc w:val="both"/>
      </w:pPr>
      <w:r>
        <w:t>Vamos a hacer 2 clasificaciones:</w:t>
      </w:r>
    </w:p>
    <w:p w14:paraId="53E88DE3" w14:textId="570F5AB9" w:rsidR="00FC6B3B" w:rsidRDefault="00FC6B3B" w:rsidP="00FC6B3B">
      <w:pPr>
        <w:pStyle w:val="Prrafodelista"/>
        <w:numPr>
          <w:ilvl w:val="0"/>
          <w:numId w:val="13"/>
        </w:numPr>
        <w:jc w:val="both"/>
      </w:pPr>
      <w:r>
        <w:t>Una más global en función de quién vende y quién compra.</w:t>
      </w:r>
    </w:p>
    <w:p w14:paraId="5FEFD813" w14:textId="61CAAAEE" w:rsidR="00641DC7" w:rsidRPr="00FC6B3B" w:rsidRDefault="00FC6B3B" w:rsidP="00FC6B3B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t>Otra con diferentes «modelos» de e-</w:t>
      </w:r>
      <w:proofErr w:type="spellStart"/>
      <w:r>
        <w:t>commerce</w:t>
      </w:r>
      <w:proofErr w:type="spellEnd"/>
      <w:r>
        <w:t>.</w:t>
      </w:r>
    </w:p>
    <w:p w14:paraId="545072D4" w14:textId="7692714C" w:rsidR="00641DC7" w:rsidRPr="00802F4D" w:rsidRDefault="00802F4D" w:rsidP="003C5EB6">
      <w:pPr>
        <w:rPr>
          <w:b/>
          <w:bCs w:val="0"/>
          <w:sz w:val="24"/>
          <w:szCs w:val="32"/>
          <w:lang w:val="es-US"/>
        </w:rPr>
      </w:pPr>
      <w:r w:rsidRPr="00802F4D">
        <w:rPr>
          <w:b/>
          <w:bCs w:val="0"/>
          <w:sz w:val="24"/>
          <w:szCs w:val="32"/>
          <w:lang w:val="es-US"/>
        </w:rPr>
        <w:t>Según el perfil comercial</w:t>
      </w:r>
    </w:p>
    <w:p w14:paraId="7597234E" w14:textId="77777777" w:rsidR="00802F4D" w:rsidRPr="00802F4D" w:rsidRDefault="00802F4D" w:rsidP="00802F4D">
      <w:pPr>
        <w:rPr>
          <w:lang w:val="es-US"/>
        </w:rPr>
      </w:pPr>
      <w:r w:rsidRPr="00802F4D">
        <w:rPr>
          <w:lang w:val="es-US"/>
        </w:rPr>
        <w:t>Cada negocio tiene un tipo de cliente al que se dirige, y en función de ello podemos clasificarlos:</w:t>
      </w:r>
    </w:p>
    <w:p w14:paraId="42325328" w14:textId="77777777" w:rsidR="00802F4D" w:rsidRPr="00802F4D" w:rsidRDefault="00802F4D" w:rsidP="00802F4D">
      <w:pPr>
        <w:rPr>
          <w:lang w:val="es-US"/>
        </w:rPr>
      </w:pPr>
    </w:p>
    <w:p w14:paraId="1FAD0E0F" w14:textId="60D8CC49" w:rsidR="00802F4D" w:rsidRPr="00802F4D" w:rsidRDefault="00802F4D" w:rsidP="00802F4D">
      <w:pPr>
        <w:pStyle w:val="Prrafodelista"/>
        <w:numPr>
          <w:ilvl w:val="0"/>
          <w:numId w:val="14"/>
        </w:numPr>
        <w:rPr>
          <w:lang w:val="es-US"/>
        </w:rPr>
      </w:pPr>
      <w:r w:rsidRPr="00802F4D">
        <w:rPr>
          <w:b/>
          <w:bCs w:val="0"/>
          <w:lang w:val="es-US"/>
        </w:rPr>
        <w:t>B2B (Business-</w:t>
      </w:r>
      <w:proofErr w:type="spellStart"/>
      <w:r w:rsidRPr="00802F4D">
        <w:rPr>
          <w:b/>
          <w:bCs w:val="0"/>
          <w:lang w:val="es-US"/>
        </w:rPr>
        <w:t>to</w:t>
      </w:r>
      <w:proofErr w:type="spellEnd"/>
      <w:r w:rsidRPr="00802F4D">
        <w:rPr>
          <w:b/>
          <w:bCs w:val="0"/>
          <w:lang w:val="es-US"/>
        </w:rPr>
        <w:t>-Business):</w:t>
      </w:r>
      <w:r w:rsidRPr="00802F4D">
        <w:rPr>
          <w:lang w:val="es-US"/>
        </w:rPr>
        <w:t xml:space="preserve"> empresas cuyos clientes finales son otras empresas u organizaciones. Un ejemplo podría ser una tienda de venta de materiales de construcción que se dirige a interioristas o arquitectos.</w:t>
      </w:r>
    </w:p>
    <w:p w14:paraId="4D0117D6" w14:textId="0092D10F" w:rsidR="00802F4D" w:rsidRPr="00802F4D" w:rsidRDefault="00802F4D" w:rsidP="00802F4D">
      <w:pPr>
        <w:pStyle w:val="Prrafodelista"/>
        <w:numPr>
          <w:ilvl w:val="0"/>
          <w:numId w:val="14"/>
        </w:numPr>
        <w:rPr>
          <w:lang w:val="es-US"/>
        </w:rPr>
      </w:pPr>
      <w:r w:rsidRPr="0017189F">
        <w:rPr>
          <w:b/>
          <w:bCs w:val="0"/>
          <w:lang w:val="es-US"/>
        </w:rPr>
        <w:t>B2C (Business-</w:t>
      </w:r>
      <w:proofErr w:type="spellStart"/>
      <w:r w:rsidRPr="0017189F">
        <w:rPr>
          <w:b/>
          <w:bCs w:val="0"/>
          <w:lang w:val="es-US"/>
        </w:rPr>
        <w:t>to</w:t>
      </w:r>
      <w:proofErr w:type="spellEnd"/>
      <w:r w:rsidRPr="0017189F">
        <w:rPr>
          <w:b/>
          <w:bCs w:val="0"/>
          <w:lang w:val="es-US"/>
        </w:rPr>
        <w:t>-</w:t>
      </w:r>
      <w:proofErr w:type="spellStart"/>
      <w:r w:rsidRPr="0017189F">
        <w:rPr>
          <w:b/>
          <w:bCs w:val="0"/>
          <w:lang w:val="es-US"/>
        </w:rPr>
        <w:t>Consumer</w:t>
      </w:r>
      <w:proofErr w:type="spellEnd"/>
      <w:r w:rsidRPr="0017189F">
        <w:rPr>
          <w:b/>
          <w:bCs w:val="0"/>
          <w:lang w:val="es-US"/>
        </w:rPr>
        <w:t>):</w:t>
      </w:r>
      <w:r w:rsidRPr="00802F4D">
        <w:rPr>
          <w:lang w:val="es-US"/>
        </w:rPr>
        <w:t xml:space="preserve"> empresas que venden de manera directa a los consumidores finales del producto o servicio. Es el más habitual y hay miles de ejemplos de tiendas de moda, zapatos, electrónica, etc.</w:t>
      </w:r>
    </w:p>
    <w:p w14:paraId="3DFC4409" w14:textId="45903B2A" w:rsidR="00802F4D" w:rsidRPr="00802F4D" w:rsidRDefault="00802F4D" w:rsidP="00802F4D">
      <w:pPr>
        <w:pStyle w:val="Prrafodelista"/>
        <w:numPr>
          <w:ilvl w:val="0"/>
          <w:numId w:val="14"/>
        </w:numPr>
        <w:rPr>
          <w:lang w:val="es-US"/>
        </w:rPr>
      </w:pPr>
      <w:r w:rsidRPr="0017189F">
        <w:rPr>
          <w:b/>
          <w:bCs w:val="0"/>
          <w:lang w:val="es-US"/>
        </w:rPr>
        <w:t>C2B (</w:t>
      </w:r>
      <w:proofErr w:type="spellStart"/>
      <w:r w:rsidRPr="0017189F">
        <w:rPr>
          <w:b/>
          <w:bCs w:val="0"/>
          <w:lang w:val="es-US"/>
        </w:rPr>
        <w:t>Consumer</w:t>
      </w:r>
      <w:proofErr w:type="spellEnd"/>
      <w:r w:rsidRPr="0017189F">
        <w:rPr>
          <w:b/>
          <w:bCs w:val="0"/>
          <w:lang w:val="es-US"/>
        </w:rPr>
        <w:t>-</w:t>
      </w:r>
      <w:proofErr w:type="spellStart"/>
      <w:r w:rsidRPr="0017189F">
        <w:rPr>
          <w:b/>
          <w:bCs w:val="0"/>
          <w:lang w:val="es-US"/>
        </w:rPr>
        <w:t>to</w:t>
      </w:r>
      <w:proofErr w:type="spellEnd"/>
      <w:r w:rsidRPr="0017189F">
        <w:rPr>
          <w:b/>
          <w:bCs w:val="0"/>
          <w:lang w:val="es-US"/>
        </w:rPr>
        <w:t>-Business):</w:t>
      </w:r>
      <w:r w:rsidRPr="00802F4D">
        <w:rPr>
          <w:lang w:val="es-US"/>
        </w:rPr>
        <w:t xml:space="preserve"> portales en los que los consumidores publican un producto o servicio y las empresas pujan por ellos. Son los clásicos portales de empleo freelance como </w:t>
      </w:r>
      <w:proofErr w:type="spellStart"/>
      <w:r w:rsidRPr="00802F4D">
        <w:rPr>
          <w:lang w:val="es-US"/>
        </w:rPr>
        <w:t>Freelancer</w:t>
      </w:r>
      <w:proofErr w:type="spellEnd"/>
      <w:r w:rsidRPr="00802F4D">
        <w:rPr>
          <w:lang w:val="es-US"/>
        </w:rPr>
        <w:t xml:space="preserve">, </w:t>
      </w:r>
      <w:proofErr w:type="spellStart"/>
      <w:r w:rsidRPr="00802F4D">
        <w:rPr>
          <w:lang w:val="es-US"/>
        </w:rPr>
        <w:t>Twago</w:t>
      </w:r>
      <w:proofErr w:type="spellEnd"/>
      <w:r w:rsidRPr="00802F4D">
        <w:rPr>
          <w:lang w:val="es-US"/>
        </w:rPr>
        <w:t xml:space="preserve">, </w:t>
      </w:r>
      <w:proofErr w:type="spellStart"/>
      <w:r w:rsidRPr="00802F4D">
        <w:rPr>
          <w:lang w:val="es-US"/>
        </w:rPr>
        <w:t>Nubelo</w:t>
      </w:r>
      <w:proofErr w:type="spellEnd"/>
      <w:r w:rsidRPr="00802F4D">
        <w:rPr>
          <w:lang w:val="es-US"/>
        </w:rPr>
        <w:t xml:space="preserve"> o </w:t>
      </w:r>
      <w:proofErr w:type="spellStart"/>
      <w:r w:rsidRPr="00802F4D">
        <w:rPr>
          <w:lang w:val="es-US"/>
        </w:rPr>
        <w:t>Adtriboo</w:t>
      </w:r>
      <w:proofErr w:type="spellEnd"/>
      <w:r w:rsidRPr="00802F4D">
        <w:rPr>
          <w:lang w:val="es-US"/>
        </w:rPr>
        <w:t>.</w:t>
      </w:r>
    </w:p>
    <w:p w14:paraId="421029DD" w14:textId="50F077C6" w:rsidR="00641DC7" w:rsidRPr="00802F4D" w:rsidRDefault="00802F4D" w:rsidP="00802F4D">
      <w:pPr>
        <w:pStyle w:val="Prrafodelista"/>
        <w:numPr>
          <w:ilvl w:val="0"/>
          <w:numId w:val="14"/>
        </w:numPr>
        <w:rPr>
          <w:lang w:val="es-US"/>
        </w:rPr>
      </w:pPr>
      <w:r w:rsidRPr="0017189F">
        <w:rPr>
          <w:b/>
          <w:bCs w:val="0"/>
          <w:lang w:val="es-US"/>
        </w:rPr>
        <w:t>C2C (</w:t>
      </w:r>
      <w:proofErr w:type="spellStart"/>
      <w:r w:rsidRPr="0017189F">
        <w:rPr>
          <w:b/>
          <w:bCs w:val="0"/>
          <w:lang w:val="es-US"/>
        </w:rPr>
        <w:t>Consumer-to-Consumer</w:t>
      </w:r>
      <w:proofErr w:type="spellEnd"/>
      <w:r w:rsidRPr="0017189F">
        <w:rPr>
          <w:b/>
          <w:bCs w:val="0"/>
          <w:lang w:val="es-US"/>
        </w:rPr>
        <w:t>):</w:t>
      </w:r>
      <w:r w:rsidRPr="00802F4D">
        <w:rPr>
          <w:lang w:val="es-US"/>
        </w:rPr>
        <w:t xml:space="preserve"> empresa que facilita la venta de productos de unos consumidores a otros. El ejemplo más claro sería el de eBay, Wallapop o cualquier otro portal de venta de 2º mano.</w:t>
      </w:r>
    </w:p>
    <w:p w14:paraId="331C5431" w14:textId="43FE8A69" w:rsidR="00641DC7" w:rsidRDefault="00641DC7" w:rsidP="003C5EB6">
      <w:pPr>
        <w:rPr>
          <w:lang w:val="es-US"/>
        </w:rPr>
      </w:pPr>
    </w:p>
    <w:p w14:paraId="1710C71F" w14:textId="79B3B617" w:rsidR="00511301" w:rsidRDefault="00511301" w:rsidP="003C5EB6">
      <w:pPr>
        <w:rPr>
          <w:lang w:val="es-US"/>
        </w:rPr>
      </w:pPr>
    </w:p>
    <w:p w14:paraId="7E5D9BA5" w14:textId="6828FC8E" w:rsidR="00511301" w:rsidRDefault="00511301" w:rsidP="003C5EB6">
      <w:pPr>
        <w:rPr>
          <w:lang w:val="es-US"/>
        </w:rPr>
      </w:pPr>
    </w:p>
    <w:p w14:paraId="076DB7EB" w14:textId="17356E2B" w:rsidR="00511301" w:rsidRDefault="00511301" w:rsidP="003C5EB6">
      <w:pPr>
        <w:rPr>
          <w:lang w:val="es-US"/>
        </w:rPr>
      </w:pPr>
    </w:p>
    <w:p w14:paraId="77D01925" w14:textId="0561A31F" w:rsidR="00511301" w:rsidRDefault="00511301" w:rsidP="003C5EB6">
      <w:pPr>
        <w:rPr>
          <w:lang w:val="es-US"/>
        </w:rPr>
      </w:pPr>
    </w:p>
    <w:p w14:paraId="0DBB8759" w14:textId="21DFC64E" w:rsidR="00511301" w:rsidRPr="00E17735" w:rsidRDefault="009F0EE1" w:rsidP="003C5EB6">
      <w:pPr>
        <w:rPr>
          <w:b/>
          <w:bCs w:val="0"/>
          <w:sz w:val="28"/>
          <w:szCs w:val="36"/>
          <w:lang w:val="es-US"/>
        </w:rPr>
      </w:pPr>
      <w:proofErr w:type="spellStart"/>
      <w:r w:rsidRPr="00E17735">
        <w:rPr>
          <w:b/>
          <w:bCs w:val="0"/>
          <w:sz w:val="28"/>
          <w:szCs w:val="36"/>
          <w:lang w:val="es-US"/>
        </w:rPr>
        <w:lastRenderedPageBreak/>
        <w:t>The</w:t>
      </w:r>
      <w:proofErr w:type="spellEnd"/>
      <w:r w:rsidRPr="00E17735">
        <w:rPr>
          <w:b/>
          <w:bCs w:val="0"/>
          <w:sz w:val="28"/>
          <w:szCs w:val="36"/>
          <w:lang w:val="es-US"/>
        </w:rPr>
        <w:t xml:space="preserve"> Vintage Store</w:t>
      </w:r>
    </w:p>
    <w:p w14:paraId="27B8751E" w14:textId="6A71B997" w:rsidR="00641DC7" w:rsidRDefault="00641DC7" w:rsidP="003C5EB6">
      <w:pPr>
        <w:rPr>
          <w:lang w:val="es-US"/>
        </w:rPr>
      </w:pPr>
    </w:p>
    <w:p w14:paraId="27E9D0D1" w14:textId="4BAF50F3" w:rsidR="00641DC7" w:rsidRDefault="009F0EE1" w:rsidP="003C5EB6">
      <w:pPr>
        <w:rPr>
          <w:noProof/>
        </w:rPr>
      </w:pPr>
      <w:r>
        <w:rPr>
          <w:noProof/>
        </w:rPr>
        <w:drawing>
          <wp:inline distT="0" distB="0" distL="0" distR="0" wp14:anchorId="704B2AD9" wp14:editId="15D1032B">
            <wp:extent cx="5548630" cy="883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5385" w14:textId="74516990" w:rsidR="009F0EE1" w:rsidRDefault="009F0EE1" w:rsidP="00E17735">
      <w:pPr>
        <w:jc w:val="both"/>
        <w:rPr>
          <w:lang w:val="es-US"/>
        </w:rPr>
      </w:pPr>
      <w:r>
        <w:rPr>
          <w:lang w:val="es-US"/>
        </w:rPr>
        <w:t xml:space="preserve">Como proyecto No.1 </w:t>
      </w:r>
      <w:r w:rsidR="00B941E2">
        <w:rPr>
          <w:lang w:val="es-US"/>
        </w:rPr>
        <w:t xml:space="preserve">el grupo integrado por Josué Noriega, Geiser Posadas y Alvaro </w:t>
      </w:r>
      <w:r w:rsidR="00C33A8A">
        <w:rPr>
          <w:lang w:val="es-US"/>
        </w:rPr>
        <w:t>Sosa, basamos</w:t>
      </w:r>
      <w:r w:rsidR="00B941E2">
        <w:rPr>
          <w:lang w:val="es-US"/>
        </w:rPr>
        <w:t xml:space="preserve"> nuestro proyecto </w:t>
      </w:r>
      <w:r w:rsidR="00C33A8A">
        <w:rPr>
          <w:lang w:val="es-US"/>
        </w:rPr>
        <w:t xml:space="preserve">en un perfil comercial </w:t>
      </w:r>
      <w:r w:rsidR="00C33A8A">
        <w:rPr>
          <w:b/>
          <w:bCs w:val="0"/>
          <w:lang w:val="es-US"/>
        </w:rPr>
        <w:t xml:space="preserve">B2C </w:t>
      </w:r>
      <w:r w:rsidR="0047506D">
        <w:rPr>
          <w:lang w:val="es-US"/>
        </w:rPr>
        <w:t>el proyecto fue desarrollado con HTML</w:t>
      </w:r>
      <w:proofErr w:type="gramStart"/>
      <w:r w:rsidR="0047506D">
        <w:rPr>
          <w:lang w:val="es-US"/>
        </w:rPr>
        <w:t>5,CSS</w:t>
      </w:r>
      <w:proofErr w:type="gramEnd"/>
      <w:r w:rsidR="0047506D">
        <w:rPr>
          <w:lang w:val="es-US"/>
        </w:rPr>
        <w:t xml:space="preserve">3, JavaScript y </w:t>
      </w:r>
      <w:proofErr w:type="spellStart"/>
      <w:r w:rsidR="0047506D">
        <w:rPr>
          <w:lang w:val="es-US"/>
        </w:rPr>
        <w:t>Boostrap</w:t>
      </w:r>
      <w:proofErr w:type="spellEnd"/>
      <w:r w:rsidR="0047506D">
        <w:rPr>
          <w:lang w:val="es-US"/>
        </w:rPr>
        <w:t xml:space="preserve">. Antes de comenzar el proyecto </w:t>
      </w:r>
      <w:r w:rsidR="00753B8C">
        <w:rPr>
          <w:lang w:val="es-US"/>
        </w:rPr>
        <w:t>procedimos con los siguientes pasos:</w:t>
      </w:r>
    </w:p>
    <w:p w14:paraId="1ED47BEE" w14:textId="77777777" w:rsidR="00A33663" w:rsidRDefault="00A33663" w:rsidP="00E17735">
      <w:pPr>
        <w:jc w:val="both"/>
        <w:rPr>
          <w:b/>
          <w:bCs w:val="0"/>
          <w:sz w:val="24"/>
          <w:szCs w:val="32"/>
        </w:rPr>
      </w:pPr>
    </w:p>
    <w:p w14:paraId="567B67FB" w14:textId="58A30F7C" w:rsidR="00AA1F30" w:rsidRPr="00FF6357" w:rsidRDefault="00AA1F30" w:rsidP="00E17735">
      <w:pPr>
        <w:jc w:val="both"/>
        <w:rPr>
          <w:b/>
          <w:bCs w:val="0"/>
          <w:sz w:val="24"/>
          <w:szCs w:val="32"/>
        </w:rPr>
      </w:pPr>
      <w:r w:rsidRPr="00FF6357">
        <w:rPr>
          <w:b/>
          <w:bCs w:val="0"/>
          <w:sz w:val="24"/>
          <w:szCs w:val="32"/>
        </w:rPr>
        <w:t>1.La idea inicial</w:t>
      </w:r>
    </w:p>
    <w:p w14:paraId="5278B1CC" w14:textId="724BC1E7" w:rsidR="00AA1F30" w:rsidRDefault="00AA1F30" w:rsidP="00E17735">
      <w:pPr>
        <w:jc w:val="both"/>
      </w:pPr>
      <w:r>
        <w:t>El primer paso consistió en escrib</w:t>
      </w:r>
      <w:r w:rsidR="00FF6357">
        <w:t>i</w:t>
      </w:r>
      <w:r>
        <w:t>r las ideas iniciales hasta quedar con una o unas pocas.</w:t>
      </w:r>
      <w:r w:rsidR="00443D3F">
        <w:t xml:space="preserve"> </w:t>
      </w:r>
      <w:r w:rsidR="00FF6357">
        <w:t>La</w:t>
      </w:r>
      <w:r>
        <w:t xml:space="preserve"> idea de e-</w:t>
      </w:r>
      <w:proofErr w:type="spellStart"/>
      <w:r w:rsidR="001F19BB">
        <w:t>commerce</w:t>
      </w:r>
      <w:proofErr w:type="spellEnd"/>
      <w:r w:rsidR="001F19BB">
        <w:t xml:space="preserve"> que</w:t>
      </w:r>
      <w:r>
        <w:t xml:space="preserve"> </w:t>
      </w:r>
      <w:r w:rsidR="00FF6357">
        <w:t>analizamos</w:t>
      </w:r>
      <w:r>
        <w:t>:</w:t>
      </w:r>
    </w:p>
    <w:p w14:paraId="7B49CEC0" w14:textId="71877676" w:rsidR="00AA1F30" w:rsidRDefault="00AA1F30" w:rsidP="00E17735">
      <w:pPr>
        <w:pStyle w:val="Prrafodelista"/>
        <w:numPr>
          <w:ilvl w:val="0"/>
          <w:numId w:val="15"/>
        </w:numPr>
        <w:jc w:val="both"/>
      </w:pPr>
      <w:r>
        <w:t>Propuesta de valor: ¿qué valor aporta? ¿Qué necesidad satisface?</w:t>
      </w:r>
    </w:p>
    <w:p w14:paraId="598D8E50" w14:textId="54526B0D" w:rsidR="00AA1F30" w:rsidRDefault="00AA1F30" w:rsidP="00E17735">
      <w:pPr>
        <w:pStyle w:val="Prrafodelista"/>
        <w:numPr>
          <w:ilvl w:val="0"/>
          <w:numId w:val="15"/>
        </w:numPr>
        <w:jc w:val="both"/>
      </w:pPr>
      <w:r>
        <w:t xml:space="preserve">Mercado: ¿es un producto nuevo? ¿Es un producto que ya </w:t>
      </w:r>
      <w:r w:rsidR="00443D3F">
        <w:t>existe,</w:t>
      </w:r>
      <w:r>
        <w:t xml:space="preserve"> pero con nuevas funcionalidades?</w:t>
      </w:r>
    </w:p>
    <w:p w14:paraId="6B26BB38" w14:textId="5F5AC037" w:rsidR="00AA1F30" w:rsidRDefault="00AA1F30" w:rsidP="00E17735">
      <w:pPr>
        <w:pStyle w:val="Prrafodelista"/>
        <w:numPr>
          <w:ilvl w:val="0"/>
          <w:numId w:val="15"/>
        </w:numPr>
        <w:jc w:val="both"/>
      </w:pPr>
      <w:r>
        <w:t>Demanda: ¿está ese problema que vas a resolver lo suficiente extendido como para que haya demanda suficiente?</w:t>
      </w:r>
    </w:p>
    <w:p w14:paraId="7EB0DCD1" w14:textId="0E7FD1F4" w:rsidR="00AA1F30" w:rsidRPr="00D87BE1" w:rsidRDefault="00AA1F30" w:rsidP="00E17735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t xml:space="preserve">Dificultades: lista </w:t>
      </w:r>
      <w:proofErr w:type="gramStart"/>
      <w:r>
        <w:t>otro retos</w:t>
      </w:r>
      <w:proofErr w:type="gramEnd"/>
      <w:r>
        <w:t xml:space="preserve"> que surgi</w:t>
      </w:r>
      <w:r w:rsidR="00D87BE1">
        <w:t>e</w:t>
      </w:r>
      <w:r>
        <w:t>r</w:t>
      </w:r>
      <w:r w:rsidR="00D87BE1">
        <w:t>o</w:t>
      </w:r>
      <w:r>
        <w:t>n (dificultades técnicas, competencia, amenazas…).</w:t>
      </w:r>
    </w:p>
    <w:p w14:paraId="0A60FAC0" w14:textId="77777777" w:rsidR="00A33663" w:rsidRDefault="00A33663" w:rsidP="00E17735">
      <w:pPr>
        <w:jc w:val="both"/>
        <w:rPr>
          <w:b/>
          <w:bCs w:val="0"/>
          <w:sz w:val="24"/>
          <w:szCs w:val="32"/>
        </w:rPr>
      </w:pPr>
    </w:p>
    <w:p w14:paraId="670EF384" w14:textId="77777777" w:rsidR="00A33663" w:rsidRDefault="00A33663" w:rsidP="00E17735">
      <w:pPr>
        <w:jc w:val="both"/>
        <w:rPr>
          <w:b/>
          <w:bCs w:val="0"/>
          <w:sz w:val="24"/>
          <w:szCs w:val="32"/>
        </w:rPr>
      </w:pPr>
    </w:p>
    <w:p w14:paraId="100C7A0A" w14:textId="77777777" w:rsidR="00A33663" w:rsidRDefault="00A33663" w:rsidP="00E17735">
      <w:pPr>
        <w:jc w:val="both"/>
        <w:rPr>
          <w:b/>
          <w:bCs w:val="0"/>
          <w:sz w:val="24"/>
          <w:szCs w:val="32"/>
        </w:rPr>
      </w:pPr>
    </w:p>
    <w:p w14:paraId="727C02F7" w14:textId="49B299A3" w:rsidR="005E2A9C" w:rsidRPr="005E2A9C" w:rsidRDefault="007F2933" w:rsidP="00E17735">
      <w:pPr>
        <w:jc w:val="both"/>
        <w:rPr>
          <w:b/>
          <w:bCs w:val="0"/>
          <w:sz w:val="24"/>
          <w:szCs w:val="32"/>
        </w:rPr>
      </w:pPr>
      <w:r w:rsidRPr="007F2933">
        <w:rPr>
          <w:b/>
          <w:bCs w:val="0"/>
          <w:sz w:val="24"/>
          <w:szCs w:val="32"/>
        </w:rPr>
        <w:t>2.Estrategia</w:t>
      </w:r>
    </w:p>
    <w:p w14:paraId="1A8AB159" w14:textId="24FC03AA" w:rsidR="005E2A9C" w:rsidRPr="005E2A9C" w:rsidRDefault="005E2A9C" w:rsidP="00E17735">
      <w:pPr>
        <w:pStyle w:val="Prrafodelista"/>
        <w:numPr>
          <w:ilvl w:val="0"/>
          <w:numId w:val="16"/>
        </w:numPr>
        <w:jc w:val="both"/>
        <w:rPr>
          <w:sz w:val="24"/>
          <w:szCs w:val="32"/>
        </w:rPr>
      </w:pPr>
      <w:r w:rsidRPr="005E2A9C">
        <w:rPr>
          <w:sz w:val="24"/>
          <w:szCs w:val="32"/>
        </w:rPr>
        <w:t>¿Cómo nos va a conocer nuestro cliente ideal?</w:t>
      </w:r>
    </w:p>
    <w:p w14:paraId="55C2614C" w14:textId="28B77F8B" w:rsidR="005E2A9C" w:rsidRPr="005E2A9C" w:rsidRDefault="005E2A9C" w:rsidP="00E17735">
      <w:pPr>
        <w:pStyle w:val="Prrafodelista"/>
        <w:numPr>
          <w:ilvl w:val="0"/>
          <w:numId w:val="16"/>
        </w:numPr>
        <w:jc w:val="both"/>
        <w:rPr>
          <w:sz w:val="24"/>
          <w:szCs w:val="32"/>
        </w:rPr>
      </w:pPr>
      <w:r w:rsidRPr="005E2A9C">
        <w:rPr>
          <w:sz w:val="24"/>
          <w:szCs w:val="32"/>
        </w:rPr>
        <w:t>¿Por qué nos va a preferir a la competencia?</w:t>
      </w:r>
    </w:p>
    <w:p w14:paraId="1D1B82C5" w14:textId="58F2FB2D" w:rsidR="005E2A9C" w:rsidRPr="005E2A9C" w:rsidRDefault="005E2A9C" w:rsidP="00E17735">
      <w:pPr>
        <w:pStyle w:val="Prrafodelista"/>
        <w:numPr>
          <w:ilvl w:val="0"/>
          <w:numId w:val="16"/>
        </w:numPr>
        <w:jc w:val="both"/>
        <w:rPr>
          <w:sz w:val="24"/>
          <w:szCs w:val="32"/>
        </w:rPr>
      </w:pPr>
      <w:r w:rsidRPr="005E2A9C">
        <w:rPr>
          <w:sz w:val="24"/>
          <w:szCs w:val="32"/>
        </w:rPr>
        <w:t>¿Vamos a ser más baratos?</w:t>
      </w:r>
    </w:p>
    <w:p w14:paraId="5F526939" w14:textId="22D9377E" w:rsidR="007F2933" w:rsidRDefault="005E2A9C" w:rsidP="00E17735">
      <w:pPr>
        <w:pStyle w:val="Prrafodelista"/>
        <w:numPr>
          <w:ilvl w:val="0"/>
          <w:numId w:val="16"/>
        </w:numPr>
        <w:jc w:val="both"/>
        <w:rPr>
          <w:sz w:val="24"/>
          <w:szCs w:val="32"/>
        </w:rPr>
      </w:pPr>
      <w:r w:rsidRPr="005E2A9C">
        <w:rPr>
          <w:sz w:val="24"/>
          <w:szCs w:val="32"/>
        </w:rPr>
        <w:t>¿Qué define a nuestros clientes? ¿Qué características comunes tienen?</w:t>
      </w:r>
    </w:p>
    <w:p w14:paraId="0232A023" w14:textId="4AEA847E" w:rsidR="00A33663" w:rsidRDefault="00A33663" w:rsidP="00A33663">
      <w:pPr>
        <w:jc w:val="both"/>
        <w:rPr>
          <w:sz w:val="24"/>
          <w:szCs w:val="32"/>
        </w:rPr>
      </w:pPr>
    </w:p>
    <w:p w14:paraId="4C698CB4" w14:textId="77777777" w:rsidR="00A33663" w:rsidRDefault="00A33663" w:rsidP="00A33663">
      <w:pPr>
        <w:jc w:val="both"/>
        <w:rPr>
          <w:b/>
          <w:bCs w:val="0"/>
          <w:sz w:val="24"/>
          <w:szCs w:val="32"/>
        </w:rPr>
      </w:pPr>
    </w:p>
    <w:p w14:paraId="43DD5C4B" w14:textId="77777777" w:rsidR="00A33663" w:rsidRDefault="00A33663" w:rsidP="00A33663">
      <w:pPr>
        <w:jc w:val="both"/>
        <w:rPr>
          <w:b/>
          <w:bCs w:val="0"/>
          <w:sz w:val="24"/>
          <w:szCs w:val="32"/>
        </w:rPr>
      </w:pPr>
    </w:p>
    <w:p w14:paraId="5D6FD1A2" w14:textId="77777777" w:rsidR="00A33663" w:rsidRDefault="00A33663" w:rsidP="00A33663">
      <w:pPr>
        <w:jc w:val="both"/>
        <w:rPr>
          <w:b/>
          <w:bCs w:val="0"/>
          <w:sz w:val="24"/>
          <w:szCs w:val="32"/>
        </w:rPr>
      </w:pPr>
    </w:p>
    <w:p w14:paraId="53C6CD9C" w14:textId="77777777" w:rsidR="00A33663" w:rsidRDefault="00A33663" w:rsidP="00A33663">
      <w:pPr>
        <w:jc w:val="both"/>
        <w:rPr>
          <w:b/>
          <w:bCs w:val="0"/>
          <w:sz w:val="24"/>
          <w:szCs w:val="32"/>
        </w:rPr>
      </w:pPr>
    </w:p>
    <w:p w14:paraId="21E9B4EF" w14:textId="25CA0FA4" w:rsidR="00A33663" w:rsidRPr="00A33663" w:rsidRDefault="00A33663" w:rsidP="00A33663">
      <w:pPr>
        <w:jc w:val="both"/>
        <w:rPr>
          <w:b/>
          <w:bCs w:val="0"/>
          <w:sz w:val="24"/>
          <w:szCs w:val="32"/>
        </w:rPr>
      </w:pPr>
      <w:r w:rsidRPr="00A33663">
        <w:rPr>
          <w:b/>
          <w:bCs w:val="0"/>
          <w:sz w:val="24"/>
          <w:szCs w:val="32"/>
        </w:rPr>
        <w:lastRenderedPageBreak/>
        <w:t>3. Cuentas</w:t>
      </w:r>
    </w:p>
    <w:p w14:paraId="6591FA99" w14:textId="3CF11AF7" w:rsidR="00A33663" w:rsidRDefault="00A33663" w:rsidP="00A33663">
      <w:pPr>
        <w:jc w:val="both"/>
        <w:rPr>
          <w:sz w:val="24"/>
          <w:szCs w:val="32"/>
        </w:rPr>
      </w:pPr>
      <w:r>
        <w:rPr>
          <w:sz w:val="24"/>
          <w:szCs w:val="32"/>
        </w:rPr>
        <w:t>Se creo una sección donde el usuario puede crear o registrarse en nuestro sistema para que su control de compras sea más eficiente. Tendrá bastante capacidad para mapear sus productos y su privacidad en cuenta a sus compras.</w:t>
      </w:r>
    </w:p>
    <w:p w14:paraId="0C17B424" w14:textId="04667D88" w:rsidR="00A33663" w:rsidRDefault="00A33663" w:rsidP="00A33663">
      <w:pPr>
        <w:jc w:val="both"/>
        <w:rPr>
          <w:sz w:val="24"/>
          <w:szCs w:val="32"/>
        </w:rPr>
      </w:pPr>
    </w:p>
    <w:p w14:paraId="6AEA8393" w14:textId="31AA250D" w:rsidR="00A33663" w:rsidRPr="00A33663" w:rsidRDefault="00A33663" w:rsidP="00A33663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675C2EE0" wp14:editId="7078C03D">
            <wp:extent cx="4298867" cy="2814090"/>
            <wp:effectExtent l="0" t="0" r="698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416" cy="28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E02C" w14:textId="77777777" w:rsidR="00DF6792" w:rsidRPr="00DF6792" w:rsidRDefault="00DF6792" w:rsidP="00DF6792">
      <w:pPr>
        <w:rPr>
          <w:sz w:val="24"/>
          <w:szCs w:val="32"/>
        </w:rPr>
      </w:pPr>
    </w:p>
    <w:sectPr w:rsidR="00DF6792" w:rsidRPr="00DF6792" w:rsidSect="00502B52">
      <w:headerReference w:type="first" r:id="rId12"/>
      <w:footerReference w:type="first" r:id="rId13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9F0D4" w14:textId="77777777" w:rsidR="002A3311" w:rsidRDefault="002A3311">
      <w:pPr>
        <w:spacing w:before="0" w:after="0" w:line="240" w:lineRule="auto"/>
      </w:pPr>
      <w:r>
        <w:separator/>
      </w:r>
    </w:p>
  </w:endnote>
  <w:endnote w:type="continuationSeparator" w:id="0">
    <w:p w14:paraId="02DB10B3" w14:textId="77777777" w:rsidR="002A3311" w:rsidRDefault="002A33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altName w:val="Browallia New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D7848" w14:textId="3F6C8198" w:rsidR="00036FCD" w:rsidRDefault="005F050A">
    <w:pPr>
      <w:pStyle w:val="Piedepgina"/>
      <w:rPr>
        <w:rFonts w:ascii="Calibri" w:hAnsi="Calibri"/>
        <w:lang w:val="es-GT"/>
      </w:rPr>
    </w:pPr>
    <w:r>
      <w:rPr>
        <w:rFonts w:ascii="Calibri" w:hAnsi="Calibri"/>
        <w:noProof/>
        <w:lang w:val="es-GT"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5C338" wp14:editId="72BF303B">
              <wp:simplePos x="0" y="0"/>
              <wp:positionH relativeFrom="column">
                <wp:posOffset>-568960</wp:posOffset>
              </wp:positionH>
              <wp:positionV relativeFrom="paragraph">
                <wp:posOffset>-6985</wp:posOffset>
              </wp:positionV>
              <wp:extent cx="66008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  <a:ln>
                        <a:solidFill>
                          <a:srgbClr val="9673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8CAC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pt,-.55pt" to="474.9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" strokecolor="#967300"/>
          </w:pict>
        </mc:Fallback>
      </mc:AlternateContent>
    </w:r>
  </w:p>
  <w:p w14:paraId="7F0C570A" w14:textId="77777777" w:rsidR="00036FCD" w:rsidRDefault="00036FCD">
    <w:pPr>
      <w:pStyle w:val="Piedepgina"/>
      <w:rPr>
        <w:rFonts w:ascii="Calibri" w:hAnsi="Calibri"/>
        <w:lang w:val="es-GT"/>
      </w:rPr>
    </w:pPr>
  </w:p>
  <w:p w14:paraId="177428A0" w14:textId="77777777" w:rsidR="00036FCD" w:rsidRPr="00036FCD" w:rsidRDefault="00036FCD">
    <w:pPr>
      <w:pStyle w:val="Piedepgina"/>
      <w:rPr>
        <w:rFonts w:ascii="Calibri" w:hAnsi="Calibri"/>
        <w:sz w:val="22"/>
        <w:szCs w:val="22"/>
        <w:lang w:val="es-G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91A06" w14:textId="77777777" w:rsidR="002A3311" w:rsidRDefault="002A3311">
      <w:pPr>
        <w:spacing w:before="0" w:after="0" w:line="240" w:lineRule="auto"/>
      </w:pPr>
      <w:r>
        <w:separator/>
      </w:r>
    </w:p>
  </w:footnote>
  <w:footnote w:type="continuationSeparator" w:id="0">
    <w:p w14:paraId="0C0B57F2" w14:textId="77777777" w:rsidR="002A3311" w:rsidRDefault="002A33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026E" w14:textId="2C0074E9" w:rsidR="00BC477F" w:rsidRDefault="00091D88" w:rsidP="00BC477F">
    <w:pPr>
      <w:pStyle w:val="Encabezado"/>
      <w:jc w:val="right"/>
      <w:rPr>
        <w:rFonts w:ascii="Calibri" w:hAnsi="Calibri"/>
        <w:sz w:val="16"/>
        <w:szCs w:val="16"/>
      </w:rPr>
    </w:pPr>
    <w:r>
      <w:rPr>
        <w:noProof/>
      </w:rPr>
      <w:drawing>
        <wp:anchor distT="0" distB="0" distL="114300" distR="114300" simplePos="0" relativeHeight="251658239" behindDoc="0" locked="0" layoutInCell="1" allowOverlap="1" wp14:anchorId="73EB00FA" wp14:editId="75AAEF88">
          <wp:simplePos x="0" y="0"/>
          <wp:positionH relativeFrom="column">
            <wp:posOffset>-673100</wp:posOffset>
          </wp:positionH>
          <wp:positionV relativeFrom="paragraph">
            <wp:posOffset>-328295</wp:posOffset>
          </wp:positionV>
          <wp:extent cx="1913890" cy="1019810"/>
          <wp:effectExtent l="0" t="0" r="0" b="0"/>
          <wp:wrapSquare wrapText="bothSides"/>
          <wp:docPr id="1" name="Imagen 1" descr="logo facultad  ingenieri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facultad  ingenieri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1019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477F">
      <w:rPr>
        <w:rFonts w:ascii="Calibri" w:hAnsi="Calibri"/>
        <w:sz w:val="16"/>
        <w:szCs w:val="16"/>
      </w:rPr>
      <w:t xml:space="preserve">                                                                               </w:t>
    </w:r>
    <w:r w:rsidR="00924206" w:rsidRPr="00924206">
      <w:rPr>
        <w:rFonts w:ascii="Calibri" w:hAnsi="Calibri"/>
        <w:sz w:val="16"/>
        <w:szCs w:val="16"/>
      </w:rPr>
      <w:t>Alvaro Merida</w:t>
    </w:r>
    <w:r w:rsidR="00924206">
      <w:rPr>
        <w:rFonts w:ascii="Calibri" w:hAnsi="Calibri"/>
        <w:sz w:val="16"/>
        <w:szCs w:val="16"/>
      </w:rPr>
      <w:t xml:space="preserve"> Sosa</w:t>
    </w:r>
  </w:p>
  <w:p w14:paraId="688ECFAD" w14:textId="5D777EB3" w:rsidR="00BC477F" w:rsidRDefault="00BC477F" w:rsidP="00BC477F">
    <w:pPr>
      <w:pStyle w:val="Encabezado"/>
      <w:tabs>
        <w:tab w:val="left" w:pos="720"/>
        <w:tab w:val="left" w:pos="1440"/>
        <w:tab w:val="left" w:pos="4166"/>
      </w:tabs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  <w:t xml:space="preserve">                    </w:t>
    </w:r>
    <w:r>
      <w:rPr>
        <w:rFonts w:ascii="Calibri" w:hAnsi="Calibri"/>
        <w:sz w:val="16"/>
        <w:szCs w:val="16"/>
      </w:rPr>
      <w:tab/>
    </w:r>
    <w:r w:rsidR="00924206">
      <w:rPr>
        <w:rFonts w:ascii="Calibri" w:hAnsi="Calibri"/>
        <w:sz w:val="16"/>
        <w:szCs w:val="16"/>
      </w:rPr>
      <w:t>201900179</w:t>
    </w:r>
  </w:p>
  <w:p w14:paraId="3FC0CB30" w14:textId="7133C335" w:rsidR="00BC477F" w:rsidRDefault="005B72AD" w:rsidP="00BC477F">
    <w:pPr>
      <w:pStyle w:val="Encabezado"/>
      <w:tabs>
        <w:tab w:val="left" w:pos="720"/>
        <w:tab w:val="left" w:pos="1440"/>
        <w:tab w:val="left" w:pos="4166"/>
      </w:tabs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2020/</w:t>
    </w:r>
    <w:r w:rsidR="00052E32">
      <w:rPr>
        <w:rFonts w:ascii="Calibri" w:hAnsi="Calibri"/>
        <w:sz w:val="16"/>
        <w:szCs w:val="16"/>
      </w:rPr>
      <w:t>1</w:t>
    </w:r>
    <w:r w:rsidR="00B941E2">
      <w:rPr>
        <w:rFonts w:ascii="Calibri" w:hAnsi="Calibri"/>
        <w:sz w:val="16"/>
        <w:szCs w:val="16"/>
      </w:rPr>
      <w:t>1</w:t>
    </w:r>
    <w:r>
      <w:rPr>
        <w:rFonts w:ascii="Calibri" w:hAnsi="Calibri"/>
        <w:sz w:val="16"/>
        <w:szCs w:val="16"/>
      </w:rPr>
      <w:t>/</w:t>
    </w:r>
    <w:r w:rsidR="00B941E2">
      <w:rPr>
        <w:rFonts w:ascii="Calibri" w:hAnsi="Calibri"/>
        <w:sz w:val="16"/>
        <w:szCs w:val="16"/>
      </w:rPr>
      <w:t>7</w:t>
    </w:r>
  </w:p>
  <w:p w14:paraId="574FCC89" w14:textId="22408C15" w:rsidR="005F159D" w:rsidRDefault="00B941E2" w:rsidP="00BC477F">
    <w:pPr>
      <w:pStyle w:val="Encabezado"/>
      <w:tabs>
        <w:tab w:val="left" w:pos="720"/>
        <w:tab w:val="left" w:pos="1440"/>
        <w:tab w:val="left" w:pos="4166"/>
      </w:tabs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documentación</w:t>
    </w:r>
    <w:r w:rsidR="009F0EE1">
      <w:rPr>
        <w:rFonts w:ascii="Calibri" w:hAnsi="Calibri"/>
        <w:sz w:val="16"/>
        <w:szCs w:val="16"/>
      </w:rPr>
      <w:t xml:space="preserve"> Proyecto Web 1</w:t>
    </w:r>
  </w:p>
  <w:p w14:paraId="6EE296BB" w14:textId="705F6960" w:rsidR="005F2544" w:rsidRDefault="00B941E2" w:rsidP="00BC477F">
    <w:pPr>
      <w:pStyle w:val="Encabezado"/>
      <w:tabs>
        <w:tab w:val="left" w:pos="720"/>
        <w:tab w:val="left" w:pos="1440"/>
        <w:tab w:val="left" w:pos="4166"/>
      </w:tabs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programación</w:t>
    </w:r>
    <w:r w:rsidR="009F0EE1">
      <w:rPr>
        <w:rFonts w:ascii="Calibri" w:hAnsi="Calibri"/>
        <w:sz w:val="16"/>
        <w:szCs w:val="16"/>
      </w:rPr>
      <w:t xml:space="preserve"> Web</w:t>
    </w:r>
  </w:p>
  <w:p w14:paraId="7A3A558A" w14:textId="7D051455" w:rsidR="00036FCD" w:rsidRPr="00036FCD" w:rsidRDefault="00BC477F">
    <w:pPr>
      <w:pStyle w:val="Encabezado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4C215A"/>
    <w:multiLevelType w:val="hybridMultilevel"/>
    <w:tmpl w:val="873ED3B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B4BF0"/>
    <w:multiLevelType w:val="hybridMultilevel"/>
    <w:tmpl w:val="0A5A8F9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D51DD"/>
    <w:multiLevelType w:val="hybridMultilevel"/>
    <w:tmpl w:val="299EE2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24065"/>
    <w:multiLevelType w:val="hybridMultilevel"/>
    <w:tmpl w:val="256ABBE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52D39"/>
    <w:multiLevelType w:val="hybridMultilevel"/>
    <w:tmpl w:val="59B299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3BE6"/>
    <w:multiLevelType w:val="hybridMultilevel"/>
    <w:tmpl w:val="71BE107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53C5B"/>
    <w:multiLevelType w:val="hybridMultilevel"/>
    <w:tmpl w:val="4D644DD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0823"/>
    <w:multiLevelType w:val="hybridMultilevel"/>
    <w:tmpl w:val="A404C53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95F4E"/>
    <w:multiLevelType w:val="hybridMultilevel"/>
    <w:tmpl w:val="E43EE28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74589"/>
    <w:multiLevelType w:val="hybridMultilevel"/>
    <w:tmpl w:val="916A11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  <w:num w:numId="14">
    <w:abstractNumId w:val="2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88"/>
    <w:rsid w:val="00005D85"/>
    <w:rsid w:val="00015ADE"/>
    <w:rsid w:val="000275CD"/>
    <w:rsid w:val="00027DD2"/>
    <w:rsid w:val="000315E4"/>
    <w:rsid w:val="00031768"/>
    <w:rsid w:val="000366D0"/>
    <w:rsid w:val="00036FCD"/>
    <w:rsid w:val="00045444"/>
    <w:rsid w:val="00052E32"/>
    <w:rsid w:val="0005735C"/>
    <w:rsid w:val="00062F8F"/>
    <w:rsid w:val="00067174"/>
    <w:rsid w:val="00070784"/>
    <w:rsid w:val="00074E5B"/>
    <w:rsid w:val="00090DFD"/>
    <w:rsid w:val="00091D88"/>
    <w:rsid w:val="00094177"/>
    <w:rsid w:val="000A0891"/>
    <w:rsid w:val="000A123D"/>
    <w:rsid w:val="000B0539"/>
    <w:rsid w:val="000D1965"/>
    <w:rsid w:val="000F0B51"/>
    <w:rsid w:val="00124DA2"/>
    <w:rsid w:val="00142D94"/>
    <w:rsid w:val="00153F16"/>
    <w:rsid w:val="00157E34"/>
    <w:rsid w:val="00162E13"/>
    <w:rsid w:val="0017189F"/>
    <w:rsid w:val="00174626"/>
    <w:rsid w:val="00184110"/>
    <w:rsid w:val="001A1C64"/>
    <w:rsid w:val="001B26DB"/>
    <w:rsid w:val="001B3C4F"/>
    <w:rsid w:val="001B6790"/>
    <w:rsid w:val="001E1EC3"/>
    <w:rsid w:val="001F19BB"/>
    <w:rsid w:val="001F5757"/>
    <w:rsid w:val="00201675"/>
    <w:rsid w:val="00210D08"/>
    <w:rsid w:val="00221530"/>
    <w:rsid w:val="002227CF"/>
    <w:rsid w:val="00225360"/>
    <w:rsid w:val="00230E52"/>
    <w:rsid w:val="0023316F"/>
    <w:rsid w:val="00235077"/>
    <w:rsid w:val="0024125B"/>
    <w:rsid w:val="00246E4E"/>
    <w:rsid w:val="002535FF"/>
    <w:rsid w:val="00261924"/>
    <w:rsid w:val="00264B2E"/>
    <w:rsid w:val="00266466"/>
    <w:rsid w:val="00270821"/>
    <w:rsid w:val="00274F31"/>
    <w:rsid w:val="00295FEF"/>
    <w:rsid w:val="002A257A"/>
    <w:rsid w:val="002A3311"/>
    <w:rsid w:val="002B3EF5"/>
    <w:rsid w:val="002B5FBD"/>
    <w:rsid w:val="002C555B"/>
    <w:rsid w:val="002D0521"/>
    <w:rsid w:val="002E7047"/>
    <w:rsid w:val="00301631"/>
    <w:rsid w:val="00315DF0"/>
    <w:rsid w:val="00317105"/>
    <w:rsid w:val="00340910"/>
    <w:rsid w:val="00345DD9"/>
    <w:rsid w:val="00347388"/>
    <w:rsid w:val="00360034"/>
    <w:rsid w:val="00365C0B"/>
    <w:rsid w:val="0037700A"/>
    <w:rsid w:val="003802CD"/>
    <w:rsid w:val="00381575"/>
    <w:rsid w:val="00387619"/>
    <w:rsid w:val="00393A85"/>
    <w:rsid w:val="00394EF5"/>
    <w:rsid w:val="003A054E"/>
    <w:rsid w:val="003A33E3"/>
    <w:rsid w:val="003C149A"/>
    <w:rsid w:val="003C5EB6"/>
    <w:rsid w:val="003D2DBA"/>
    <w:rsid w:val="003E18EC"/>
    <w:rsid w:val="003F2826"/>
    <w:rsid w:val="003F4143"/>
    <w:rsid w:val="00402F41"/>
    <w:rsid w:val="0040520C"/>
    <w:rsid w:val="00405FDD"/>
    <w:rsid w:val="004241E5"/>
    <w:rsid w:val="00426DD7"/>
    <w:rsid w:val="004326DA"/>
    <w:rsid w:val="00433A6B"/>
    <w:rsid w:val="00435745"/>
    <w:rsid w:val="00443D3F"/>
    <w:rsid w:val="0046167B"/>
    <w:rsid w:val="00463862"/>
    <w:rsid w:val="0047085F"/>
    <w:rsid w:val="0047506D"/>
    <w:rsid w:val="00494333"/>
    <w:rsid w:val="004A1B65"/>
    <w:rsid w:val="004A5854"/>
    <w:rsid w:val="004A784B"/>
    <w:rsid w:val="004B19FC"/>
    <w:rsid w:val="004C5716"/>
    <w:rsid w:val="004C7BC9"/>
    <w:rsid w:val="004C7C27"/>
    <w:rsid w:val="004D2B4E"/>
    <w:rsid w:val="00502B52"/>
    <w:rsid w:val="00511301"/>
    <w:rsid w:val="00521302"/>
    <w:rsid w:val="0052431A"/>
    <w:rsid w:val="005271A6"/>
    <w:rsid w:val="00532C15"/>
    <w:rsid w:val="005350B4"/>
    <w:rsid w:val="00535F0C"/>
    <w:rsid w:val="00541537"/>
    <w:rsid w:val="00541F8D"/>
    <w:rsid w:val="00560634"/>
    <w:rsid w:val="00562E98"/>
    <w:rsid w:val="00577D59"/>
    <w:rsid w:val="00585594"/>
    <w:rsid w:val="00587069"/>
    <w:rsid w:val="00597D32"/>
    <w:rsid w:val="005A70F0"/>
    <w:rsid w:val="005B72AD"/>
    <w:rsid w:val="005C2B4B"/>
    <w:rsid w:val="005D670D"/>
    <w:rsid w:val="005E2A9C"/>
    <w:rsid w:val="005E704C"/>
    <w:rsid w:val="005F050A"/>
    <w:rsid w:val="005F159D"/>
    <w:rsid w:val="005F2544"/>
    <w:rsid w:val="005F612B"/>
    <w:rsid w:val="00624A7A"/>
    <w:rsid w:val="00641DC7"/>
    <w:rsid w:val="00650176"/>
    <w:rsid w:val="00650801"/>
    <w:rsid w:val="00652A01"/>
    <w:rsid w:val="00660C2E"/>
    <w:rsid w:val="00661E83"/>
    <w:rsid w:val="00664B49"/>
    <w:rsid w:val="006666F8"/>
    <w:rsid w:val="00687AAB"/>
    <w:rsid w:val="006934F1"/>
    <w:rsid w:val="006B7688"/>
    <w:rsid w:val="006E42CC"/>
    <w:rsid w:val="006F47A5"/>
    <w:rsid w:val="006F6D69"/>
    <w:rsid w:val="007008F5"/>
    <w:rsid w:val="0070228B"/>
    <w:rsid w:val="007206FF"/>
    <w:rsid w:val="00732EA4"/>
    <w:rsid w:val="00733AAC"/>
    <w:rsid w:val="00736BF9"/>
    <w:rsid w:val="00753B8C"/>
    <w:rsid w:val="00761379"/>
    <w:rsid w:val="007643E8"/>
    <w:rsid w:val="0076466F"/>
    <w:rsid w:val="007755B9"/>
    <w:rsid w:val="007836B4"/>
    <w:rsid w:val="00784077"/>
    <w:rsid w:val="00786A77"/>
    <w:rsid w:val="007A4001"/>
    <w:rsid w:val="007B3162"/>
    <w:rsid w:val="007C23A5"/>
    <w:rsid w:val="007C24F0"/>
    <w:rsid w:val="007C56E6"/>
    <w:rsid w:val="007D5549"/>
    <w:rsid w:val="007E2A09"/>
    <w:rsid w:val="007E4755"/>
    <w:rsid w:val="007F2933"/>
    <w:rsid w:val="007F3223"/>
    <w:rsid w:val="007F4273"/>
    <w:rsid w:val="007F60C9"/>
    <w:rsid w:val="007F769F"/>
    <w:rsid w:val="0080070E"/>
    <w:rsid w:val="00800917"/>
    <w:rsid w:val="00802F4D"/>
    <w:rsid w:val="00806793"/>
    <w:rsid w:val="00806A60"/>
    <w:rsid w:val="0081619F"/>
    <w:rsid w:val="0082418E"/>
    <w:rsid w:val="0082444B"/>
    <w:rsid w:val="008334FA"/>
    <w:rsid w:val="00834ADB"/>
    <w:rsid w:val="00837C4B"/>
    <w:rsid w:val="00851229"/>
    <w:rsid w:val="00852D90"/>
    <w:rsid w:val="00856558"/>
    <w:rsid w:val="00864232"/>
    <w:rsid w:val="00866BDA"/>
    <w:rsid w:val="0087552D"/>
    <w:rsid w:val="00885E5D"/>
    <w:rsid w:val="00894F49"/>
    <w:rsid w:val="008A2161"/>
    <w:rsid w:val="008A2CA7"/>
    <w:rsid w:val="008B25BF"/>
    <w:rsid w:val="008B4723"/>
    <w:rsid w:val="008C7829"/>
    <w:rsid w:val="008D4AB4"/>
    <w:rsid w:val="008E040C"/>
    <w:rsid w:val="00901089"/>
    <w:rsid w:val="00923F36"/>
    <w:rsid w:val="00924206"/>
    <w:rsid w:val="00935759"/>
    <w:rsid w:val="00952DBB"/>
    <w:rsid w:val="00977DA5"/>
    <w:rsid w:val="00990EA1"/>
    <w:rsid w:val="0099638C"/>
    <w:rsid w:val="009C5AFD"/>
    <w:rsid w:val="009D2D39"/>
    <w:rsid w:val="009E2206"/>
    <w:rsid w:val="009F0EE1"/>
    <w:rsid w:val="009F48DB"/>
    <w:rsid w:val="009F4E94"/>
    <w:rsid w:val="00A035C1"/>
    <w:rsid w:val="00A13C76"/>
    <w:rsid w:val="00A20860"/>
    <w:rsid w:val="00A20928"/>
    <w:rsid w:val="00A33663"/>
    <w:rsid w:val="00A40DC6"/>
    <w:rsid w:val="00A51C83"/>
    <w:rsid w:val="00A579E0"/>
    <w:rsid w:val="00A648D6"/>
    <w:rsid w:val="00A809D5"/>
    <w:rsid w:val="00A80E9F"/>
    <w:rsid w:val="00A93CB4"/>
    <w:rsid w:val="00A946D9"/>
    <w:rsid w:val="00AA1F30"/>
    <w:rsid w:val="00AB78E2"/>
    <w:rsid w:val="00AC7741"/>
    <w:rsid w:val="00AD2FF3"/>
    <w:rsid w:val="00AE339C"/>
    <w:rsid w:val="00AE621F"/>
    <w:rsid w:val="00AF1177"/>
    <w:rsid w:val="00B63887"/>
    <w:rsid w:val="00B84134"/>
    <w:rsid w:val="00B85B3B"/>
    <w:rsid w:val="00B941E2"/>
    <w:rsid w:val="00BA687B"/>
    <w:rsid w:val="00BB1960"/>
    <w:rsid w:val="00BB4F1F"/>
    <w:rsid w:val="00BC4011"/>
    <w:rsid w:val="00BC477F"/>
    <w:rsid w:val="00C04AB8"/>
    <w:rsid w:val="00C10EBE"/>
    <w:rsid w:val="00C2009F"/>
    <w:rsid w:val="00C24251"/>
    <w:rsid w:val="00C33A8A"/>
    <w:rsid w:val="00C45AAA"/>
    <w:rsid w:val="00C5441E"/>
    <w:rsid w:val="00C54832"/>
    <w:rsid w:val="00C60C8B"/>
    <w:rsid w:val="00C733E2"/>
    <w:rsid w:val="00C73D98"/>
    <w:rsid w:val="00C80156"/>
    <w:rsid w:val="00C81E58"/>
    <w:rsid w:val="00C92F2E"/>
    <w:rsid w:val="00C94617"/>
    <w:rsid w:val="00C975D6"/>
    <w:rsid w:val="00CB02A0"/>
    <w:rsid w:val="00CB18E8"/>
    <w:rsid w:val="00CB6F8E"/>
    <w:rsid w:val="00CF40D8"/>
    <w:rsid w:val="00D22C18"/>
    <w:rsid w:val="00D446EE"/>
    <w:rsid w:val="00D716A2"/>
    <w:rsid w:val="00D756E5"/>
    <w:rsid w:val="00D87BE1"/>
    <w:rsid w:val="00DA5799"/>
    <w:rsid w:val="00DC083A"/>
    <w:rsid w:val="00DC187D"/>
    <w:rsid w:val="00DD55D9"/>
    <w:rsid w:val="00DE1FCA"/>
    <w:rsid w:val="00DF14A1"/>
    <w:rsid w:val="00DF6792"/>
    <w:rsid w:val="00E168FC"/>
    <w:rsid w:val="00E17735"/>
    <w:rsid w:val="00E55663"/>
    <w:rsid w:val="00E56C16"/>
    <w:rsid w:val="00E64204"/>
    <w:rsid w:val="00E746FB"/>
    <w:rsid w:val="00E83968"/>
    <w:rsid w:val="00EA31D7"/>
    <w:rsid w:val="00EA3D45"/>
    <w:rsid w:val="00EE07AE"/>
    <w:rsid w:val="00EF34DA"/>
    <w:rsid w:val="00EF4A46"/>
    <w:rsid w:val="00F012D0"/>
    <w:rsid w:val="00F023B1"/>
    <w:rsid w:val="00F11ADE"/>
    <w:rsid w:val="00F124B9"/>
    <w:rsid w:val="00F179F0"/>
    <w:rsid w:val="00F315B2"/>
    <w:rsid w:val="00F40CE2"/>
    <w:rsid w:val="00F40F9C"/>
    <w:rsid w:val="00F415AB"/>
    <w:rsid w:val="00F5190E"/>
    <w:rsid w:val="00F56ABA"/>
    <w:rsid w:val="00F61A84"/>
    <w:rsid w:val="00F67B59"/>
    <w:rsid w:val="00F70ACA"/>
    <w:rsid w:val="00F84A11"/>
    <w:rsid w:val="00F862E3"/>
    <w:rsid w:val="00F87B80"/>
    <w:rsid w:val="00F9201A"/>
    <w:rsid w:val="00FA2A7F"/>
    <w:rsid w:val="00FB0961"/>
    <w:rsid w:val="00FC6B3B"/>
    <w:rsid w:val="00FC799C"/>
    <w:rsid w:val="00FD5B97"/>
    <w:rsid w:val="00FF2D8C"/>
    <w:rsid w:val="00FF5BA8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ACEE100"/>
  <w15:docId w15:val="{CA1AF484-6874-4873-B224-FAE54E82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Calibri"/>
        <w:bCs/>
        <w:sz w:val="22"/>
        <w:szCs w:val="28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nhideWhenUsed/>
    <w:qFormat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91D88"/>
    <w:pPr>
      <w:spacing w:before="0" w:line="259" w:lineRule="auto"/>
      <w:ind w:left="720"/>
      <w:contextualSpacing/>
    </w:pPr>
    <w:rPr>
      <w:rFonts w:ascii="Calibri" w:eastAsia="Calibri" w:hAnsi="Calibri"/>
      <w:color w:val="00000A"/>
      <w:szCs w:val="22"/>
      <w:lang w:val="es-MX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F60C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C7829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osa\Downloads\Facultad%20de%20Ingenieria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7D11AF-6B3C-4422-A6AD-41BE72DD6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Facultad de Ingenieria</Template>
  <TotalTime>7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/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 Enrique Sosa Castillo</dc:creator>
  <cp:keywords/>
  <cp:lastModifiedBy>geizer posadas</cp:lastModifiedBy>
  <cp:revision>2</cp:revision>
  <cp:lastPrinted>2020-10-06T02:56:00Z</cp:lastPrinted>
  <dcterms:created xsi:type="dcterms:W3CDTF">2020-11-07T23:48:00Z</dcterms:created>
  <dcterms:modified xsi:type="dcterms:W3CDTF">2020-11-07T23:48:00Z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